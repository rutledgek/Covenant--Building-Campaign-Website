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76" w:rsidRPr="008647EF" w:rsidRDefault="00B91504" w:rsidP="00620AE8">
      <w:pPr>
        <w:pStyle w:val="Heading1"/>
        <w:rPr>
          <w:rFonts w:ascii="Calibri" w:hAnsi="Calibri" w:cs="Calibri"/>
        </w:rPr>
      </w:pPr>
      <w:r w:rsidRPr="008647EF">
        <w:rPr>
          <w:rFonts w:ascii="Calibri" w:hAnsi="Calibri" w:cs="Calibri"/>
        </w:rPr>
        <w:t xml:space="preserve">Committee </w:t>
      </w:r>
      <w:r w:rsidR="00554276" w:rsidRPr="008647EF">
        <w:rPr>
          <w:rFonts w:ascii="Calibri" w:hAnsi="Calibri" w:cs="Calibri"/>
        </w:rPr>
        <w:t xml:space="preserve">Meeting </w:t>
      </w:r>
      <w:r w:rsidR="00A4511E" w:rsidRPr="008647EF">
        <w:rPr>
          <w:rFonts w:ascii="Calibri" w:hAnsi="Calibri" w:cs="Calibri"/>
        </w:rPr>
        <w:t>Agenda</w:t>
      </w:r>
    </w:p>
    <w:sdt>
      <w:sdtPr>
        <w:rPr>
          <w:rFonts w:ascii="Calibri" w:hAnsi="Calibri" w:cs="Calibri"/>
        </w:rPr>
        <w:alias w:val="Date"/>
        <w:tag w:val="Date"/>
        <w:id w:val="810022583"/>
        <w:placeholder>
          <w:docPart w:val="FF167C7320B14DE8A2DCDC25A855BE6B"/>
        </w:placeholder>
        <w:date w:fullDate="2017-04-0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8647EF" w:rsidRDefault="002F0C80" w:rsidP="00A87891">
          <w:pPr>
            <w:pStyle w:val="Heading2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April 6, 2017</w:t>
          </w:r>
        </w:p>
      </w:sdtContent>
    </w:sdt>
    <w:p w:rsidR="00A4511E" w:rsidRPr="008647EF" w:rsidRDefault="00B91504" w:rsidP="00A87891">
      <w:pPr>
        <w:pStyle w:val="Heading2"/>
        <w:rPr>
          <w:rFonts w:ascii="Calibri" w:hAnsi="Calibri" w:cs="Calibri"/>
        </w:rPr>
      </w:pPr>
      <w:r w:rsidRPr="008647EF">
        <w:rPr>
          <w:rFonts w:ascii="Calibri" w:hAnsi="Calibri" w:cs="Calibri"/>
        </w:rPr>
        <w:t>7:00PM</w:t>
      </w:r>
    </w:p>
    <w:p w:rsidR="00A4511E" w:rsidRPr="008647EF" w:rsidRDefault="008B634D" w:rsidP="00A8789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Opening </w:t>
      </w:r>
      <w:r w:rsidR="002B6BD4" w:rsidRPr="008647EF">
        <w:rPr>
          <w:rFonts w:ascii="Calibri" w:hAnsi="Calibri" w:cs="Calibri"/>
        </w:rPr>
        <w:t>Prayer</w:t>
      </w:r>
      <w:r w:rsidR="00DF02A6" w:rsidRPr="008647EF">
        <w:rPr>
          <w:rFonts w:ascii="Calibri" w:hAnsi="Calibri" w:cs="Calibri"/>
        </w:rPr>
        <w:t xml:space="preserve"> </w:t>
      </w:r>
    </w:p>
    <w:p w:rsidR="00A4511E" w:rsidRPr="008647EF" w:rsidRDefault="00A4511E" w:rsidP="00A87891">
      <w:pPr>
        <w:pStyle w:val="ListParagraph"/>
        <w:rPr>
          <w:rFonts w:ascii="Calibri" w:hAnsi="Calibri" w:cs="Calibri"/>
        </w:rPr>
      </w:pPr>
      <w:r w:rsidRPr="008647EF">
        <w:rPr>
          <w:rFonts w:ascii="Calibri" w:hAnsi="Calibri" w:cs="Calibri"/>
        </w:rPr>
        <w:t xml:space="preserve">Roll </w:t>
      </w:r>
      <w:r w:rsidR="00297C1F" w:rsidRPr="008647EF">
        <w:rPr>
          <w:rFonts w:ascii="Calibri" w:hAnsi="Calibri" w:cs="Calibri"/>
        </w:rPr>
        <w:t>c</w:t>
      </w:r>
      <w:r w:rsidRPr="008647EF">
        <w:rPr>
          <w:rFonts w:ascii="Calibri" w:hAnsi="Calibri" w:cs="Calibri"/>
        </w:rPr>
        <w:t>all</w:t>
      </w:r>
      <w:r w:rsidR="00DF02A6" w:rsidRPr="008647EF">
        <w:rPr>
          <w:rFonts w:ascii="Calibri" w:hAnsi="Calibri" w:cs="Calibri"/>
        </w:rPr>
        <w:t xml:space="preserve"> for Minutes</w:t>
      </w:r>
    </w:p>
    <w:p w:rsidR="00B1595D" w:rsidRPr="00B1595D" w:rsidRDefault="00A4511E" w:rsidP="00B1595D">
      <w:pPr>
        <w:pStyle w:val="ListParagraph"/>
        <w:rPr>
          <w:rFonts w:ascii="Calibri" w:hAnsi="Calibri" w:cs="Calibri"/>
        </w:rPr>
      </w:pPr>
      <w:r w:rsidRPr="008647EF">
        <w:rPr>
          <w:rFonts w:ascii="Calibri" w:hAnsi="Calibri" w:cs="Calibri"/>
        </w:rPr>
        <w:t>Approval of minutes from last meeting</w:t>
      </w:r>
      <w:r w:rsidR="00040AA8">
        <w:rPr>
          <w:rFonts w:ascii="Calibri" w:hAnsi="Calibri" w:cs="Calibri"/>
        </w:rPr>
        <w:t xml:space="preserve"> – </w:t>
      </w:r>
      <w:r w:rsidR="00B1595D">
        <w:rPr>
          <w:rFonts w:ascii="Calibri" w:hAnsi="Calibri" w:cs="Calibri"/>
        </w:rPr>
        <w:t>4/6/17</w:t>
      </w:r>
    </w:p>
    <w:p w:rsidR="008B634D" w:rsidRDefault="008B634D" w:rsidP="008B634D">
      <w:pPr>
        <w:pStyle w:val="ListParagraph"/>
        <w:rPr>
          <w:rFonts w:ascii="Calibri" w:hAnsi="Calibri" w:cs="Calibri"/>
        </w:rPr>
      </w:pPr>
      <w:r w:rsidRPr="008647EF">
        <w:rPr>
          <w:rFonts w:ascii="Calibri" w:hAnsi="Calibri" w:cs="Calibri"/>
        </w:rPr>
        <w:t>New business</w:t>
      </w:r>
    </w:p>
    <w:p w:rsidR="00DF02A6" w:rsidRPr="00040AA8" w:rsidRDefault="008B634D" w:rsidP="00040AA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Committee Updates</w:t>
      </w:r>
    </w:p>
    <w:p w:rsidR="008B634D" w:rsidRPr="008647EF" w:rsidRDefault="00DF02A6" w:rsidP="00A266CE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 w:rsidRPr="008647EF">
        <w:rPr>
          <w:rFonts w:ascii="Calibri" w:hAnsi="Calibri" w:cs="Calibri"/>
        </w:rPr>
        <w:t xml:space="preserve">Charter Partner Report </w:t>
      </w:r>
      <w:r w:rsidR="008B634D">
        <w:rPr>
          <w:rFonts w:ascii="Calibri" w:hAnsi="Calibri" w:cs="Calibri"/>
        </w:rPr>
        <w:t xml:space="preserve">– </w:t>
      </w:r>
    </w:p>
    <w:p w:rsidR="008647EF" w:rsidRDefault="008647EF" w:rsidP="008647EF">
      <w:pPr>
        <w:pStyle w:val="ListParagraph"/>
        <w:numPr>
          <w:ilvl w:val="1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 w:rsidRPr="008647EF">
        <w:rPr>
          <w:rFonts w:ascii="Calibri" w:hAnsi="Calibri" w:cs="Calibri"/>
        </w:rPr>
        <w:t>Projects</w:t>
      </w:r>
      <w:r w:rsidR="008B634D">
        <w:rPr>
          <w:rFonts w:ascii="Calibri" w:hAnsi="Calibri" w:cs="Calibri"/>
        </w:rPr>
        <w:t xml:space="preserve"> – Spring planning</w:t>
      </w:r>
    </w:p>
    <w:p w:rsidR="00B1595D" w:rsidRPr="008647EF" w:rsidRDefault="00B1595D" w:rsidP="008647EF">
      <w:pPr>
        <w:pStyle w:val="ListParagraph"/>
        <w:numPr>
          <w:ilvl w:val="1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Meet new leaders</w:t>
      </w:r>
      <w:r w:rsidR="00A90BAB">
        <w:rPr>
          <w:rFonts w:ascii="Calibri" w:hAnsi="Calibri" w:cs="Calibri"/>
        </w:rPr>
        <w:t xml:space="preserve"> (and parents)</w:t>
      </w:r>
      <w:bookmarkStart w:id="0" w:name="_GoBack"/>
      <w:bookmarkEnd w:id="0"/>
    </w:p>
    <w:p w:rsidR="00872181" w:rsidRDefault="00DF02A6" w:rsidP="00D517E9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 w:rsidRPr="008647EF">
        <w:rPr>
          <w:rFonts w:ascii="Calibri" w:hAnsi="Calibri" w:cs="Calibri"/>
        </w:rPr>
        <w:t>Treasurer’s Report</w:t>
      </w:r>
    </w:p>
    <w:p w:rsidR="008B634D" w:rsidRDefault="008B634D" w:rsidP="008B634D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Fundraising Report</w:t>
      </w:r>
    </w:p>
    <w:p w:rsidR="00D465CA" w:rsidRDefault="00D465CA" w:rsidP="008B634D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Banquets &amp; Events</w:t>
      </w:r>
    </w:p>
    <w:p w:rsidR="00D465CA" w:rsidRDefault="00D465CA" w:rsidP="00D465CA">
      <w:pPr>
        <w:pStyle w:val="ListParagraph"/>
        <w:numPr>
          <w:ilvl w:val="1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Next Court of Honor</w:t>
      </w:r>
    </w:p>
    <w:p w:rsidR="00D465CA" w:rsidRDefault="00D465CA" w:rsidP="00D465CA">
      <w:pPr>
        <w:pStyle w:val="ListParagraph"/>
        <w:numPr>
          <w:ilvl w:val="1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Summer BBQ – Springfield Swim Club – Aug 13</w:t>
      </w:r>
    </w:p>
    <w:p w:rsidR="00B1595D" w:rsidRDefault="00B1595D" w:rsidP="008B634D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Camperships Report</w:t>
      </w:r>
    </w:p>
    <w:p w:rsidR="001E7EC2" w:rsidRDefault="001E7EC2" w:rsidP="008B634D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Camping Report</w:t>
      </w:r>
    </w:p>
    <w:p w:rsidR="00BE6925" w:rsidRDefault="00BE6925" w:rsidP="00BE6925">
      <w:pPr>
        <w:pStyle w:val="ListParagraph"/>
        <w:numPr>
          <w:ilvl w:val="1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Summer Camp Updates - </w:t>
      </w:r>
    </w:p>
    <w:p w:rsidR="00907B87" w:rsidRDefault="00907B87" w:rsidP="00BE6925">
      <w:pPr>
        <w:pStyle w:val="ListParagraph"/>
        <w:numPr>
          <w:ilvl w:val="1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NJ STEM Event</w:t>
      </w:r>
    </w:p>
    <w:p w:rsidR="001E7EC2" w:rsidRDefault="001E7EC2" w:rsidP="008B634D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Quartermaster Report</w:t>
      </w:r>
    </w:p>
    <w:p w:rsidR="008B634D" w:rsidRDefault="008B634D" w:rsidP="008B634D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Community Service- </w:t>
      </w:r>
    </w:p>
    <w:p w:rsidR="008B634D" w:rsidRDefault="008B634D" w:rsidP="008B634D">
      <w:pPr>
        <w:pStyle w:val="ListParagraph"/>
        <w:numPr>
          <w:ilvl w:val="0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Trail to Eagle</w:t>
      </w:r>
    </w:p>
    <w:p w:rsidR="00B1595D" w:rsidRPr="00AD69CE" w:rsidRDefault="00B1595D" w:rsidP="00B1595D">
      <w:pPr>
        <w:pStyle w:val="ListParagraph"/>
        <w:numPr>
          <w:ilvl w:val="1"/>
          <w:numId w:val="26"/>
        </w:numPr>
        <w:spacing w:before="0"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Zack Newman’s Project</w:t>
      </w:r>
    </w:p>
    <w:p w:rsidR="00DF02A6" w:rsidRPr="008647EF" w:rsidRDefault="00DF02A6" w:rsidP="00DF02A6">
      <w:pPr>
        <w:pStyle w:val="ListParagraph"/>
        <w:tabs>
          <w:tab w:val="clear" w:pos="180"/>
        </w:tabs>
        <w:rPr>
          <w:rFonts w:ascii="Calibri" w:hAnsi="Calibri" w:cs="Calibri"/>
        </w:rPr>
      </w:pPr>
      <w:r w:rsidRPr="008647EF">
        <w:rPr>
          <w:rFonts w:ascii="Calibri" w:hAnsi="Calibri" w:cs="Calibri"/>
        </w:rPr>
        <w:t>Scoutmaster’s Report</w:t>
      </w:r>
    </w:p>
    <w:p w:rsidR="008E476B" w:rsidRPr="008647EF" w:rsidRDefault="008647EF" w:rsidP="00A8789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 Date for Next Meeting &amp; </w:t>
      </w:r>
      <w:r w:rsidR="00A4511E" w:rsidRPr="008647EF">
        <w:rPr>
          <w:rFonts w:ascii="Calibri" w:hAnsi="Calibri" w:cs="Calibri"/>
        </w:rPr>
        <w:t>Adjournment</w:t>
      </w:r>
    </w:p>
    <w:sectPr w:rsidR="008E476B" w:rsidRPr="008647EF" w:rsidSect="00AE391E">
      <w:head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CCC" w:rsidRDefault="00630CCC" w:rsidP="002B6BD4">
      <w:pPr>
        <w:spacing w:after="0" w:line="240" w:lineRule="auto"/>
      </w:pPr>
      <w:r>
        <w:separator/>
      </w:r>
    </w:p>
  </w:endnote>
  <w:endnote w:type="continuationSeparator" w:id="0">
    <w:p w:rsidR="00630CCC" w:rsidRDefault="00630CCC" w:rsidP="002B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33bc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CCC" w:rsidRDefault="00630CCC" w:rsidP="002B6BD4">
      <w:pPr>
        <w:spacing w:after="0" w:line="240" w:lineRule="auto"/>
      </w:pPr>
      <w:r>
        <w:separator/>
      </w:r>
    </w:p>
  </w:footnote>
  <w:footnote w:type="continuationSeparator" w:id="0">
    <w:p w:rsidR="00630CCC" w:rsidRDefault="00630CCC" w:rsidP="002B6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BD4" w:rsidRDefault="002B6BD4" w:rsidP="002B6BD4">
    <w:pPr>
      <w:jc w:val="center"/>
    </w:pPr>
    <w:r>
      <w:rPr>
        <w:noProof/>
        <w:color w:val="800000"/>
        <w:sz w:val="32"/>
      </w:rPr>
      <w:drawing>
        <wp:anchor distT="0" distB="0" distL="114300" distR="114300" simplePos="0" relativeHeight="251658240" behindDoc="1" locked="0" layoutInCell="1" allowOverlap="1" wp14:anchorId="15AFF337" wp14:editId="1A124F03">
          <wp:simplePos x="0" y="0"/>
          <wp:positionH relativeFrom="column">
            <wp:posOffset>-649605</wp:posOffset>
          </wp:positionH>
          <wp:positionV relativeFrom="paragraph">
            <wp:posOffset>-114300</wp:posOffset>
          </wp:positionV>
          <wp:extent cx="1033272" cy="1197864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72" cy="1197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6BD4" w:rsidRDefault="002B6BD4" w:rsidP="002B6BD4">
    <w:pPr>
      <w:pStyle w:val="Caption"/>
      <w:jc w:val="right"/>
      <w:rPr>
        <w:color w:val="800000"/>
        <w:sz w:val="32"/>
      </w:rPr>
    </w:pPr>
    <w:r>
      <w:rPr>
        <w:color w:val="800000"/>
        <w:sz w:val="32"/>
      </w:rPr>
      <w:t>Boy Scout Troop 512</w:t>
    </w:r>
  </w:p>
  <w:p w:rsidR="002B6BD4" w:rsidRPr="00B0764A" w:rsidRDefault="002B6BD4" w:rsidP="002B6BD4">
    <w:pPr>
      <w:spacing w:after="0" w:line="240" w:lineRule="auto"/>
      <w:jc w:val="right"/>
      <w:rPr>
        <w:rFonts w:ascii="Tahoma" w:hAnsi="Tahoma"/>
        <w:color w:val="000080"/>
      </w:rPr>
    </w:pPr>
    <w:r w:rsidRPr="00B0764A">
      <w:rPr>
        <w:rFonts w:ascii="Tahoma" w:hAnsi="Tahoma"/>
        <w:b/>
        <w:bCs/>
        <w:color w:val="000080"/>
      </w:rPr>
      <w:t>Covenant United Methodist Church</w:t>
    </w:r>
  </w:p>
  <w:p w:rsidR="002B6BD4" w:rsidRPr="00B0764A" w:rsidRDefault="002B6BD4" w:rsidP="002B6BD4">
    <w:pPr>
      <w:spacing w:after="0" w:line="240" w:lineRule="auto"/>
      <w:jc w:val="right"/>
      <w:rPr>
        <w:rFonts w:ascii="Tahoma" w:hAnsi="Tahoma"/>
        <w:color w:val="000080"/>
      </w:rPr>
    </w:pPr>
    <w:r w:rsidRPr="00B0764A">
      <w:rPr>
        <w:rFonts w:ascii="Tahoma" w:hAnsi="Tahoma"/>
        <w:b/>
        <w:bCs/>
        <w:color w:val="000080"/>
      </w:rPr>
      <w:t>Springfield, PA 19064</w:t>
    </w:r>
  </w:p>
  <w:p w:rsidR="002B6BD4" w:rsidRDefault="002B6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D4711AB"/>
    <w:multiLevelType w:val="hybridMultilevel"/>
    <w:tmpl w:val="F99A3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754C17"/>
    <w:multiLevelType w:val="hybridMultilevel"/>
    <w:tmpl w:val="A3D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755CE"/>
    <w:multiLevelType w:val="hybridMultilevel"/>
    <w:tmpl w:val="ECDAF2C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FE2327"/>
    <w:multiLevelType w:val="hybridMultilevel"/>
    <w:tmpl w:val="712E89A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15"/>
  </w:num>
  <w:num w:numId="4">
    <w:abstractNumId w:val="11"/>
  </w:num>
  <w:num w:numId="5">
    <w:abstractNumId w:val="23"/>
  </w:num>
  <w:num w:numId="6">
    <w:abstractNumId w:val="10"/>
  </w:num>
  <w:num w:numId="7">
    <w:abstractNumId w:val="21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5"/>
  </w:num>
  <w:num w:numId="24">
    <w:abstractNumId w:val="13"/>
  </w:num>
  <w:num w:numId="25">
    <w:abstractNumId w:val="17"/>
  </w:num>
  <w:num w:numId="26">
    <w:abstractNumId w:val="19"/>
  </w:num>
  <w:num w:numId="27">
    <w:abstractNumId w:val="20"/>
  </w:num>
  <w:num w:numId="28">
    <w:abstractNumId w:val="24"/>
  </w:num>
  <w:num w:numId="29">
    <w:abstractNumId w:val="8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04"/>
    <w:rsid w:val="00027DD6"/>
    <w:rsid w:val="00040AA8"/>
    <w:rsid w:val="00095C05"/>
    <w:rsid w:val="000A6376"/>
    <w:rsid w:val="000E2FAD"/>
    <w:rsid w:val="001326BD"/>
    <w:rsid w:val="00140DAE"/>
    <w:rsid w:val="001423A6"/>
    <w:rsid w:val="0015180F"/>
    <w:rsid w:val="00193653"/>
    <w:rsid w:val="001E7EC2"/>
    <w:rsid w:val="00217713"/>
    <w:rsid w:val="002338C6"/>
    <w:rsid w:val="00257E14"/>
    <w:rsid w:val="002761C5"/>
    <w:rsid w:val="002966F0"/>
    <w:rsid w:val="00297C1F"/>
    <w:rsid w:val="002B6BD4"/>
    <w:rsid w:val="002C3DE4"/>
    <w:rsid w:val="002F0C80"/>
    <w:rsid w:val="00337A32"/>
    <w:rsid w:val="003574FD"/>
    <w:rsid w:val="00360B6E"/>
    <w:rsid w:val="003765C4"/>
    <w:rsid w:val="004119BE"/>
    <w:rsid w:val="00411F8B"/>
    <w:rsid w:val="00441E43"/>
    <w:rsid w:val="00477352"/>
    <w:rsid w:val="004B5C09"/>
    <w:rsid w:val="004E227E"/>
    <w:rsid w:val="004E6CF5"/>
    <w:rsid w:val="00554276"/>
    <w:rsid w:val="005B24A0"/>
    <w:rsid w:val="005E565F"/>
    <w:rsid w:val="00616B41"/>
    <w:rsid w:val="00620AE8"/>
    <w:rsid w:val="0062780C"/>
    <w:rsid w:val="00630CCC"/>
    <w:rsid w:val="0064628C"/>
    <w:rsid w:val="00680296"/>
    <w:rsid w:val="0068195C"/>
    <w:rsid w:val="006C3011"/>
    <w:rsid w:val="006F03D4"/>
    <w:rsid w:val="00717B64"/>
    <w:rsid w:val="007630F1"/>
    <w:rsid w:val="00771C24"/>
    <w:rsid w:val="00775F44"/>
    <w:rsid w:val="007B0712"/>
    <w:rsid w:val="007D5836"/>
    <w:rsid w:val="008240DA"/>
    <w:rsid w:val="0083755C"/>
    <w:rsid w:val="008647EF"/>
    <w:rsid w:val="00867EA4"/>
    <w:rsid w:val="00872181"/>
    <w:rsid w:val="008803A3"/>
    <w:rsid w:val="00895FB9"/>
    <w:rsid w:val="008B634D"/>
    <w:rsid w:val="008E476B"/>
    <w:rsid w:val="00907B87"/>
    <w:rsid w:val="009921B8"/>
    <w:rsid w:val="00993B51"/>
    <w:rsid w:val="00A07662"/>
    <w:rsid w:val="00A266CE"/>
    <w:rsid w:val="00A4511E"/>
    <w:rsid w:val="00A87891"/>
    <w:rsid w:val="00A90BAB"/>
    <w:rsid w:val="00AC11A6"/>
    <w:rsid w:val="00AD69CE"/>
    <w:rsid w:val="00AE391E"/>
    <w:rsid w:val="00B1595D"/>
    <w:rsid w:val="00B435B5"/>
    <w:rsid w:val="00B5397D"/>
    <w:rsid w:val="00B61EF3"/>
    <w:rsid w:val="00B91504"/>
    <w:rsid w:val="00BB542C"/>
    <w:rsid w:val="00BE6925"/>
    <w:rsid w:val="00C1643D"/>
    <w:rsid w:val="00C21A3D"/>
    <w:rsid w:val="00C67AAA"/>
    <w:rsid w:val="00D31AB7"/>
    <w:rsid w:val="00D465CA"/>
    <w:rsid w:val="00D517E9"/>
    <w:rsid w:val="00DC7917"/>
    <w:rsid w:val="00DF02A6"/>
    <w:rsid w:val="00E218F3"/>
    <w:rsid w:val="00E21B8F"/>
    <w:rsid w:val="00E460A2"/>
    <w:rsid w:val="00EA277E"/>
    <w:rsid w:val="00F167ED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A3BF9D-27C3-4FC8-AB12-2AF675BB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B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B6BD4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nhideWhenUsed/>
    <w:rsid w:val="002B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B6BD4"/>
    <w:rPr>
      <w:rFonts w:asciiTheme="minorHAnsi" w:hAnsiTheme="minorHAnsi"/>
      <w:sz w:val="24"/>
      <w:szCs w:val="24"/>
    </w:rPr>
  </w:style>
  <w:style w:type="paragraph" w:styleId="Caption">
    <w:name w:val="caption"/>
    <w:basedOn w:val="Normal"/>
    <w:next w:val="Normal"/>
    <w:qFormat/>
    <w:rsid w:val="002B6BD4"/>
    <w:pPr>
      <w:spacing w:after="0" w:line="240" w:lineRule="auto"/>
      <w:ind w:left="0"/>
      <w:jc w:val="center"/>
    </w:pPr>
    <w:rPr>
      <w:rFonts w:ascii="Copperplate33bc" w:hAnsi="Copperplate33bc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ve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167C7320B14DE8A2DCDC25A855B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EEACC-48B9-4838-8A81-57784C8EE867}"/>
      </w:docPartPr>
      <w:docPartBody>
        <w:p w:rsidR="006317B7" w:rsidRDefault="00520D05">
          <w:pPr>
            <w:pStyle w:val="FF167C7320B14DE8A2DCDC25A855BE6B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33bc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05"/>
    <w:rsid w:val="000B0E6F"/>
    <w:rsid w:val="00303E1F"/>
    <w:rsid w:val="00335FE1"/>
    <w:rsid w:val="00520D05"/>
    <w:rsid w:val="006317B7"/>
    <w:rsid w:val="00846838"/>
    <w:rsid w:val="00EE6A8F"/>
    <w:rsid w:val="00F62642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0A67A789F84CD2A2209D53D9206E6A">
    <w:name w:val="F40A67A789F84CD2A2209D53D9206E6A"/>
  </w:style>
  <w:style w:type="paragraph" w:customStyle="1" w:styleId="FF167C7320B14DE8A2DCDC25A855BE6B">
    <w:name w:val="FF167C7320B14DE8A2DCDC25A855BE6B"/>
  </w:style>
  <w:style w:type="paragraph" w:customStyle="1" w:styleId="2DA6E5B822AD4A549FCE74ECDC46020F">
    <w:name w:val="2DA6E5B822AD4A549FCE74ECDC46020F"/>
  </w:style>
  <w:style w:type="paragraph" w:customStyle="1" w:styleId="357E2F0B590343F38FB5E66B16C31C7F">
    <w:name w:val="357E2F0B590343F38FB5E66B16C31C7F"/>
  </w:style>
  <w:style w:type="paragraph" w:customStyle="1" w:styleId="FC9509ED24474C6B9B74210675DE7238">
    <w:name w:val="FC9509ED24474C6B9B74210675DE7238"/>
  </w:style>
  <w:style w:type="paragraph" w:customStyle="1" w:styleId="6C1C7D274F454FF19AAB1A820638E091">
    <w:name w:val="6C1C7D274F454FF19AAB1A820638E091"/>
  </w:style>
  <w:style w:type="paragraph" w:customStyle="1" w:styleId="E3D6F04D3E3747189CDEA6DC1B13222D">
    <w:name w:val="E3D6F04D3E3747189CDEA6DC1B13222D"/>
  </w:style>
  <w:style w:type="paragraph" w:customStyle="1" w:styleId="54974A50C3C54083A2B6A81E319C3FF5">
    <w:name w:val="54974A50C3C54083A2B6A81E319C3FF5"/>
  </w:style>
  <w:style w:type="paragraph" w:customStyle="1" w:styleId="AD1900FD1DA745F2965EE16337086852">
    <w:name w:val="AD1900FD1DA745F2965EE16337086852"/>
  </w:style>
  <w:style w:type="paragraph" w:customStyle="1" w:styleId="6522B59F3D584D1FBF4D434D0BED356D">
    <w:name w:val="6522B59F3D584D1FBF4D434D0BED356D"/>
  </w:style>
  <w:style w:type="paragraph" w:customStyle="1" w:styleId="54D4E9BB328748779D416F2698F7BB95">
    <w:name w:val="54D4E9BB328748779D416F2698F7BB95"/>
  </w:style>
  <w:style w:type="paragraph" w:customStyle="1" w:styleId="145DE37F27CB4714AF6A0DC7478A76FF">
    <w:name w:val="145DE37F27CB4714AF6A0DC7478A76FF"/>
  </w:style>
  <w:style w:type="paragraph" w:customStyle="1" w:styleId="3839CE13AE3A4774BBFCEA4088C24716">
    <w:name w:val="3839CE13AE3A4774BBFCEA4088C24716"/>
    <w:rsid w:val="00303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</Template>
  <TotalTime>84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agenda</vt:lpstr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Jeff Gove</dc:creator>
  <cp:keywords/>
  <cp:lastModifiedBy>Jeff Gove</cp:lastModifiedBy>
  <cp:revision>3</cp:revision>
  <cp:lastPrinted>2017-01-05T23:12:00Z</cp:lastPrinted>
  <dcterms:created xsi:type="dcterms:W3CDTF">2017-05-11T13:18:00Z</dcterms:created>
  <dcterms:modified xsi:type="dcterms:W3CDTF">2017-05-11T17:17:00Z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